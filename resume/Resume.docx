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76F3E" w14:textId="120FD645" w:rsidR="00747C2B" w:rsidRDefault="006B3748">
      <w:r>
        <w:t>Resume.docx placeholder</w:t>
      </w:r>
    </w:p>
    <w:p w14:paraId="049BD85B" w14:textId="77777777" w:rsidR="006B3748" w:rsidRDefault="006B3748"/>
    <w:sectPr w:rsidR="006B3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48"/>
    <w:rsid w:val="006B3748"/>
    <w:rsid w:val="00912F7B"/>
    <w:rsid w:val="00EA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F6014"/>
  <w15:chartTrackingRefBased/>
  <w15:docId w15:val="{BB8C8003-7427-F549-8644-FE6051AD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Jeffery Kimbrow</dc:creator>
  <cp:keywords/>
  <dc:description/>
  <cp:lastModifiedBy>Jeffery Kimbrow</cp:lastModifiedBy>
  <cp:revision>1</cp:revision>
  <dcterms:created xsi:type="dcterms:W3CDTF">2020-10-07T20:34:00Z</dcterms:created>
  <dcterms:modified xsi:type="dcterms:W3CDTF">2020-10-07T20:34:00Z</dcterms:modified>
</cp:coreProperties>
</file>